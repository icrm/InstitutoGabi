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2D" w:rsidRDefault="00D4677C">
      <w:pPr>
        <w:pStyle w:val="AxureImageParagraph"/>
      </w:pPr>
      <w:r>
        <w:rPr>
          <w:noProof/>
          <w:lang w:val="pt-BR" w:eastAsia="pt-BR"/>
        </w:rPr>
        <w:drawing>
          <wp:inline distT="0" distB="0" distL="0" distR="0">
            <wp:extent cx="5629275" cy="65817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8864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8864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4102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8864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8864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8864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2D" w:rsidRDefault="00D4677C">
      <w:pPr>
        <w:pStyle w:val="AxureImageParagraph"/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5934075" cy="58864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592D" w:rsidRDefault="00D4677C" w:rsidP="00D976D9">
      <w:pPr>
        <w:pStyle w:val="AxureImageParagraph"/>
        <w:jc w:val="left"/>
        <w:sectPr w:rsidR="00FE592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  <w:lang w:val="pt-BR" w:eastAsia="pt-BR"/>
        </w:rPr>
        <w:drawing>
          <wp:inline distT="0" distB="0" distL="0" distR="0" wp14:anchorId="01177FD9" wp14:editId="7D906545">
            <wp:extent cx="85725" cy="8572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7C" w:rsidRDefault="00D4677C"/>
    <w:sectPr w:rsidR="00D4677C" w:rsidSect="00D900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A022C35"/>
    <w:multiLevelType w:val="multilevel"/>
    <w:tmpl w:val="723A9D7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286E9C"/>
    <w:multiLevelType w:val="multilevel"/>
    <w:tmpl w:val="2CBED1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4677C"/>
    <w:rsid w:val="00D90021"/>
    <w:rsid w:val="00D976D9"/>
    <w:rsid w:val="00DB6D53"/>
    <w:rsid w:val="00E11AC0"/>
    <w:rsid w:val="00F47C4F"/>
    <w:rsid w:val="00F876E6"/>
    <w:rsid w:val="00FB48F5"/>
    <w:rsid w:val="00FE592D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4636"/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Sumrio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Sumrio4"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Sumrio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Fontepargpadro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Mapado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acomgrade">
    <w:name w:val="Table Grid"/>
    <w:basedOn w:val="Tabela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14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ela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Ttulo4Char">
    <w:name w:val="Título 4 Char"/>
    <w:basedOn w:val="Fontepargpadro"/>
    <w:link w:val="Ttulo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Ttulo5Char">
    <w:name w:val="Título 5 Char"/>
    <w:basedOn w:val="Fontepargpadro"/>
    <w:link w:val="Ttulo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rsid w:val="00DF0E9A"/>
    <w:pPr>
      <w:jc w:val="center"/>
    </w:pPr>
  </w:style>
  <w:style w:type="paragraph" w:customStyle="1" w:styleId="AxureHiddenParagraph">
    <w:name w:val="AxureHiddenParagraph"/>
    <w:basedOn w:val="Normal"/>
    <w:rsid w:val="00DF0E9A"/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20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Axure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reinalds</cp:lastModifiedBy>
  <cp:revision>13</cp:revision>
  <cp:lastPrinted>2012-04-09T22:32:00Z</cp:lastPrinted>
  <dcterms:created xsi:type="dcterms:W3CDTF">2007-08-14T22:48:00Z</dcterms:created>
  <dcterms:modified xsi:type="dcterms:W3CDTF">2012-04-09T22:32:00Z</dcterms:modified>
</cp:coreProperties>
</file>